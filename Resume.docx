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-714" w:tblpY="861"/>
        <w:tblW w:w="11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709"/>
        <w:gridCol w:w="7256"/>
      </w:tblGrid>
      <w:tr w:rsidR="00BE22E2" w:rsidRPr="007F0D67" w14:paraId="6644D692" w14:textId="77777777" w:rsidTr="007F0D67">
        <w:trPr>
          <w:trHeight w:val="1833"/>
        </w:trPr>
        <w:tc>
          <w:tcPr>
            <w:tcW w:w="3539" w:type="dxa"/>
          </w:tcPr>
          <w:p w14:paraId="04BB24A3" w14:textId="077B13CC" w:rsidR="00BE22E2" w:rsidRPr="007F0D67" w:rsidRDefault="00BE22E2" w:rsidP="0089666D">
            <w:pPr>
              <w:tabs>
                <w:tab w:val="left" w:pos="990"/>
              </w:tabs>
              <w:jc w:val="center"/>
              <w:rPr>
                <w:sz w:val="24"/>
                <w:szCs w:val="32"/>
              </w:rPr>
            </w:pPr>
            <w:r w:rsidRPr="007F0D67">
              <w:rPr>
                <w:noProof/>
                <w:sz w:val="24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17B32AB8" wp14:editId="6DD25323">
                  <wp:simplePos x="0" y="0"/>
                  <wp:positionH relativeFrom="column">
                    <wp:posOffset>263303</wp:posOffset>
                  </wp:positionH>
                  <wp:positionV relativeFrom="paragraph">
                    <wp:posOffset>-221586</wp:posOffset>
                  </wp:positionV>
                  <wp:extent cx="1364422" cy="1274135"/>
                  <wp:effectExtent l="133350" t="114300" r="121920" b="1739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7764"/>
                          <a:stretch/>
                        </pic:blipFill>
                        <pic:spPr bwMode="auto">
                          <a:xfrm>
                            <a:off x="0" y="0"/>
                            <a:ext cx="1364422" cy="12741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</w:tcPr>
          <w:p w14:paraId="1A79246F" w14:textId="77777777" w:rsidR="00BE22E2" w:rsidRPr="007F0D67" w:rsidRDefault="00BE22E2" w:rsidP="0089666D">
            <w:pPr>
              <w:tabs>
                <w:tab w:val="left" w:pos="990"/>
              </w:tabs>
              <w:rPr>
                <w:sz w:val="24"/>
                <w:szCs w:val="32"/>
              </w:rPr>
            </w:pPr>
          </w:p>
        </w:tc>
        <w:tc>
          <w:tcPr>
            <w:tcW w:w="7256" w:type="dxa"/>
          </w:tcPr>
          <w:p w14:paraId="2D6BC34D" w14:textId="77777777" w:rsidR="00BE22E2" w:rsidRPr="007F0D67" w:rsidRDefault="00BE22E2" w:rsidP="0089666D">
            <w:pPr>
              <w:pStyle w:val="Title"/>
              <w:rPr>
                <w:b/>
                <w:bCs/>
                <w:sz w:val="56"/>
                <w:szCs w:val="56"/>
              </w:rPr>
            </w:pPr>
            <w:proofErr w:type="gramStart"/>
            <w:r w:rsidRPr="007F0D67">
              <w:rPr>
                <w:sz w:val="56"/>
                <w:szCs w:val="56"/>
              </w:rPr>
              <w:t>Cruz,Marc</w:t>
            </w:r>
            <w:proofErr w:type="gramEnd"/>
            <w:r w:rsidRPr="007F0D67">
              <w:rPr>
                <w:sz w:val="56"/>
                <w:szCs w:val="56"/>
              </w:rPr>
              <w:t xml:space="preserve"> Eddyson V.</w:t>
            </w:r>
          </w:p>
          <w:p w14:paraId="3477780A" w14:textId="37405AE2" w:rsidR="00BE22E2" w:rsidRPr="007F0D67" w:rsidRDefault="00BE22E2" w:rsidP="0089666D">
            <w:pPr>
              <w:rPr>
                <w:sz w:val="24"/>
                <w:szCs w:val="32"/>
              </w:rPr>
            </w:pPr>
            <w:r w:rsidRPr="007F0D67">
              <w:rPr>
                <w:sz w:val="24"/>
                <w:szCs w:val="32"/>
              </w:rPr>
              <w:t>Programmer</w:t>
            </w:r>
          </w:p>
        </w:tc>
      </w:tr>
      <w:tr w:rsidR="00BE22E2" w:rsidRPr="007F0D67" w14:paraId="7D8AC4CA" w14:textId="77777777" w:rsidTr="007F0D67">
        <w:trPr>
          <w:trHeight w:val="11185"/>
        </w:trPr>
        <w:tc>
          <w:tcPr>
            <w:tcW w:w="3539" w:type="dxa"/>
          </w:tcPr>
          <w:sdt>
            <w:sdtPr>
              <w:rPr>
                <w:sz w:val="40"/>
                <w:szCs w:val="36"/>
              </w:rPr>
              <w:id w:val="-1711873194"/>
              <w:placeholder>
                <w:docPart w:val="149DAFA440244A278E843EAD9354F8DD"/>
              </w:placeholder>
              <w:temporary/>
              <w:showingPlcHdr/>
              <w15:appearance w15:val="hidden"/>
            </w:sdtPr>
            <w:sdtEndPr/>
            <w:sdtContent>
              <w:p w14:paraId="79E88F0E" w14:textId="77777777" w:rsidR="00BE22E2" w:rsidRPr="007F0D67" w:rsidRDefault="00BE22E2" w:rsidP="0089666D">
                <w:pPr>
                  <w:pStyle w:val="Heading3"/>
                  <w:rPr>
                    <w:sz w:val="40"/>
                    <w:szCs w:val="36"/>
                  </w:rPr>
                </w:pPr>
                <w:r w:rsidRPr="007F0D67">
                  <w:rPr>
                    <w:sz w:val="40"/>
                    <w:szCs w:val="36"/>
                  </w:rPr>
                  <w:t>Profile</w:t>
                </w:r>
              </w:p>
            </w:sdtContent>
          </w:sdt>
          <w:p w14:paraId="69C4FB21" w14:textId="77183DD3" w:rsidR="00BE22E2" w:rsidRPr="007F0D67" w:rsidRDefault="00534A89" w:rsidP="0089666D">
            <w:pPr>
              <w:rPr>
                <w:sz w:val="24"/>
                <w:szCs w:val="32"/>
              </w:rPr>
            </w:pPr>
            <w:r>
              <w:rPr>
                <w:rStyle w:val="Strong"/>
                <w:sz w:val="24"/>
                <w:szCs w:val="32"/>
              </w:rPr>
              <w:t xml:space="preserve">      </w:t>
            </w:r>
            <w:r w:rsidRPr="00534A89">
              <w:rPr>
                <w:rStyle w:val="Strong"/>
                <w:sz w:val="24"/>
                <w:szCs w:val="32"/>
              </w:rPr>
              <w:t xml:space="preserve">I am Marc </w:t>
            </w:r>
            <w:proofErr w:type="spellStart"/>
            <w:r w:rsidRPr="00534A89">
              <w:rPr>
                <w:rStyle w:val="Strong"/>
                <w:sz w:val="24"/>
                <w:szCs w:val="32"/>
              </w:rPr>
              <w:t>Eddyson</w:t>
            </w:r>
            <w:proofErr w:type="spellEnd"/>
            <w:r w:rsidRPr="00534A89">
              <w:rPr>
                <w:rStyle w:val="Strong"/>
                <w:sz w:val="24"/>
                <w:szCs w:val="32"/>
              </w:rPr>
              <w:t xml:space="preserve"> V. Cruz, </w:t>
            </w:r>
            <w:r w:rsidRPr="00534A89">
              <w:rPr>
                <w:rStyle w:val="Strong"/>
                <w:b w:val="0"/>
                <w:bCs w:val="0"/>
                <w:sz w:val="24"/>
                <w:szCs w:val="32"/>
              </w:rPr>
              <w:t>a fresh graduate with a passion for programming and experience in software development, including web design, mobile application development, and game creation. My strong foundation in coding and problem-solving, combined with hands-on experience during my OJT, has prepared me to contribute effectively to innovative projects in the tech industry.</w:t>
            </w:r>
          </w:p>
          <w:sdt>
            <w:sdtPr>
              <w:rPr>
                <w:sz w:val="36"/>
                <w:szCs w:val="32"/>
              </w:rPr>
              <w:id w:val="-1954003311"/>
              <w:placeholder>
                <w:docPart w:val="1F15C67F53D6453FB3359D8AD5E66B21"/>
              </w:placeholder>
              <w:temporary/>
              <w:showingPlcHdr/>
              <w15:appearance w15:val="hidden"/>
            </w:sdtPr>
            <w:sdtEndPr/>
            <w:sdtContent>
              <w:p w14:paraId="44E30252" w14:textId="77777777" w:rsidR="00BE22E2" w:rsidRPr="007F0D67" w:rsidRDefault="00BE22E2" w:rsidP="0089666D">
                <w:pPr>
                  <w:pStyle w:val="Heading3"/>
                  <w:rPr>
                    <w:sz w:val="36"/>
                    <w:szCs w:val="32"/>
                  </w:rPr>
                </w:pPr>
                <w:r w:rsidRPr="007F0D67">
                  <w:rPr>
                    <w:sz w:val="36"/>
                    <w:szCs w:val="32"/>
                  </w:rPr>
                  <w:t>Contact</w:t>
                </w:r>
              </w:p>
            </w:sdtContent>
          </w:sdt>
          <w:sdt>
            <w:sdtPr>
              <w:rPr>
                <w:sz w:val="22"/>
                <w:szCs w:val="28"/>
              </w:rPr>
              <w:id w:val="1111563247"/>
              <w:placeholder>
                <w:docPart w:val="1665662128914F0188F3958746B22A25"/>
              </w:placeholder>
              <w:temporary/>
              <w:showingPlcHdr/>
              <w15:appearance w15:val="hidden"/>
            </w:sdtPr>
            <w:sdtEndPr/>
            <w:sdtContent>
              <w:p w14:paraId="53DCDBC1" w14:textId="77777777" w:rsidR="00BE22E2" w:rsidRPr="007F0D67" w:rsidRDefault="00BE22E2" w:rsidP="0089666D">
                <w:pPr>
                  <w:rPr>
                    <w:sz w:val="22"/>
                    <w:szCs w:val="28"/>
                  </w:rPr>
                </w:pPr>
                <w:r w:rsidRPr="007F0D67">
                  <w:rPr>
                    <w:sz w:val="22"/>
                    <w:szCs w:val="28"/>
                  </w:rPr>
                  <w:t>PHONE:</w:t>
                </w:r>
              </w:p>
            </w:sdtContent>
          </w:sdt>
          <w:p w14:paraId="5AE75E64" w14:textId="77777777" w:rsidR="00BE22E2" w:rsidRPr="007F0D67" w:rsidRDefault="00BE22E2" w:rsidP="0089666D">
            <w:pPr>
              <w:rPr>
                <w:sz w:val="22"/>
                <w:szCs w:val="28"/>
              </w:rPr>
            </w:pPr>
            <w:r w:rsidRPr="007F0D67">
              <w:rPr>
                <w:sz w:val="22"/>
                <w:szCs w:val="28"/>
              </w:rPr>
              <w:t>09919170254</w:t>
            </w:r>
          </w:p>
          <w:p w14:paraId="6BE282AC" w14:textId="535D6219" w:rsidR="00BE22E2" w:rsidRPr="007F0D67" w:rsidRDefault="00BE22E2" w:rsidP="0089666D">
            <w:pPr>
              <w:rPr>
                <w:sz w:val="22"/>
                <w:szCs w:val="28"/>
              </w:rPr>
            </w:pPr>
          </w:p>
          <w:p w14:paraId="6BBBFDFD" w14:textId="7DD95108" w:rsidR="00BE22E2" w:rsidRPr="008A792A" w:rsidRDefault="003D6B8A" w:rsidP="0089666D">
            <w:pPr>
              <w:rPr>
                <w:sz w:val="32"/>
                <w:szCs w:val="40"/>
              </w:rPr>
            </w:pPr>
            <w:r w:rsidRPr="008A792A">
              <w:rPr>
                <w:sz w:val="32"/>
                <w:szCs w:val="40"/>
              </w:rPr>
              <w:t>Portfolio</w:t>
            </w:r>
            <w:r w:rsidR="00BE22E2" w:rsidRPr="008A792A">
              <w:rPr>
                <w:sz w:val="32"/>
                <w:szCs w:val="40"/>
              </w:rPr>
              <w:t>:</w:t>
            </w:r>
          </w:p>
          <w:p w14:paraId="260BB658" w14:textId="69D56D73" w:rsidR="00BE22E2" w:rsidRPr="00D21072" w:rsidRDefault="00D21072" w:rsidP="0089666D">
            <w:pPr>
              <w:rPr>
                <w:rStyle w:val="Hyperlink"/>
                <w:color w:val="1481AB" w:themeColor="accent1" w:themeShade="BF"/>
                <w:sz w:val="20"/>
                <w:szCs w:val="24"/>
              </w:rPr>
            </w:pPr>
            <w:r w:rsidRPr="00D21072">
              <w:rPr>
                <w:color w:val="6FA0C0" w:themeColor="text2" w:themeTint="99"/>
                <w:sz w:val="16"/>
                <w:szCs w:val="20"/>
                <w:u w:val="single"/>
              </w:rPr>
              <w:t>https://marrdy.github.io/MyReactVitePortfolio/</w:t>
            </w:r>
          </w:p>
          <w:p w14:paraId="3EC0F633" w14:textId="62131CB3" w:rsidR="00D21072" w:rsidRDefault="00D21072" w:rsidP="0089666D">
            <w:pPr>
              <w:rPr>
                <w:color w:val="1481AB" w:themeColor="accent1" w:themeShade="BF"/>
                <w:sz w:val="22"/>
                <w:szCs w:val="28"/>
              </w:rPr>
            </w:pPr>
            <w:r>
              <w:rPr>
                <w:rStyle w:val="Hyperlink"/>
                <w:noProof/>
              </w:rPr>
              <w:drawing>
                <wp:inline distT="0" distB="0" distL="0" distR="0" wp14:anchorId="16EE7A3B" wp14:editId="762AC6A2">
                  <wp:extent cx="1155032" cy="1155032"/>
                  <wp:effectExtent l="0" t="0" r="762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171944" cy="1171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40F5F1" w14:textId="3B6ABC5B" w:rsidR="00D21072" w:rsidRPr="00D21072" w:rsidRDefault="00D21072" w:rsidP="0089666D">
            <w:pPr>
              <w:rPr>
                <w:rFonts w:ascii="Arial Black" w:hAnsi="Arial Black"/>
                <w:color w:val="000000" w:themeColor="text1"/>
                <w:sz w:val="22"/>
                <w:szCs w:val="28"/>
              </w:rPr>
            </w:pPr>
            <w:r>
              <w:rPr>
                <w:rFonts w:ascii="Arial Black" w:hAnsi="Arial Black"/>
                <w:color w:val="000000" w:themeColor="text1"/>
                <w:sz w:val="22"/>
                <w:szCs w:val="28"/>
              </w:rPr>
              <w:t>Scan me to Check my portfolio website.</w:t>
            </w:r>
          </w:p>
          <w:p w14:paraId="5D1F65C3" w14:textId="77777777" w:rsidR="008A792A" w:rsidRPr="007F0D67" w:rsidRDefault="008A792A" w:rsidP="0089666D">
            <w:pPr>
              <w:rPr>
                <w:sz w:val="22"/>
                <w:szCs w:val="28"/>
              </w:rPr>
            </w:pPr>
          </w:p>
          <w:p w14:paraId="2A5F02F2" w14:textId="3A8F600A" w:rsidR="00BE22E2" w:rsidRPr="008A792A" w:rsidRDefault="003D6B8A" w:rsidP="0089666D">
            <w:pPr>
              <w:rPr>
                <w:sz w:val="32"/>
                <w:szCs w:val="40"/>
              </w:rPr>
            </w:pPr>
            <w:r w:rsidRPr="008A792A">
              <w:rPr>
                <w:sz w:val="32"/>
                <w:szCs w:val="40"/>
              </w:rPr>
              <w:t>GitHub</w:t>
            </w:r>
            <w:r w:rsidR="00BE22E2" w:rsidRPr="008A792A">
              <w:rPr>
                <w:sz w:val="32"/>
                <w:szCs w:val="40"/>
              </w:rPr>
              <w:t>:</w:t>
            </w:r>
          </w:p>
          <w:p w14:paraId="1A00C181" w14:textId="038601EE" w:rsidR="00BE22E2" w:rsidRPr="00534A89" w:rsidRDefault="00DF0AB5" w:rsidP="0089666D">
            <w:pPr>
              <w:rPr>
                <w:color w:val="1481AB" w:themeColor="accent1" w:themeShade="BF"/>
                <w:sz w:val="22"/>
                <w:szCs w:val="28"/>
              </w:rPr>
            </w:pPr>
            <w:hyperlink r:id="rId10" w:history="1">
              <w:r w:rsidR="008A792A" w:rsidRPr="00534A89">
                <w:rPr>
                  <w:rStyle w:val="Hyperlink"/>
                  <w:color w:val="1481AB" w:themeColor="accent1" w:themeShade="BF"/>
                  <w:sz w:val="22"/>
                  <w:szCs w:val="28"/>
                </w:rPr>
                <w:t>https://github.com/marrdy</w:t>
              </w:r>
            </w:hyperlink>
          </w:p>
          <w:p w14:paraId="7C57D580" w14:textId="77777777" w:rsidR="008A792A" w:rsidRPr="007F0D67" w:rsidRDefault="008A792A" w:rsidP="0089666D">
            <w:pPr>
              <w:rPr>
                <w:sz w:val="22"/>
                <w:szCs w:val="28"/>
              </w:rPr>
            </w:pPr>
          </w:p>
          <w:sdt>
            <w:sdtPr>
              <w:rPr>
                <w:sz w:val="32"/>
                <w:szCs w:val="40"/>
              </w:rPr>
              <w:id w:val="-240260293"/>
              <w:placeholder>
                <w:docPart w:val="96C39F3959FB4B528E26F61049A998E2"/>
              </w:placeholder>
              <w:temporary/>
              <w:showingPlcHdr/>
              <w15:appearance w15:val="hidden"/>
            </w:sdtPr>
            <w:sdtEndPr/>
            <w:sdtContent>
              <w:p w14:paraId="2A0C1F32" w14:textId="77777777" w:rsidR="00BE22E2" w:rsidRPr="008A792A" w:rsidRDefault="00BE22E2" w:rsidP="0089666D">
                <w:pPr>
                  <w:rPr>
                    <w:sz w:val="32"/>
                    <w:szCs w:val="40"/>
                  </w:rPr>
                </w:pPr>
                <w:r w:rsidRPr="008A792A">
                  <w:rPr>
                    <w:sz w:val="32"/>
                    <w:szCs w:val="40"/>
                  </w:rPr>
                  <w:t>EMAIL:</w:t>
                </w:r>
              </w:p>
            </w:sdtContent>
          </w:sdt>
          <w:p w14:paraId="2E1596E2" w14:textId="721A3521" w:rsidR="00BE22E2" w:rsidRPr="00534A89" w:rsidRDefault="00DF0AB5" w:rsidP="0089666D">
            <w:pPr>
              <w:rPr>
                <w:color w:val="1481AB" w:themeColor="accent1" w:themeShade="BF"/>
                <w:sz w:val="20"/>
                <w:szCs w:val="24"/>
                <w:u w:val="single"/>
              </w:rPr>
            </w:pPr>
            <w:hyperlink r:id="rId11" w:history="1">
              <w:r w:rsidR="008A792A" w:rsidRPr="00534A89">
                <w:rPr>
                  <w:rStyle w:val="Hyperlink"/>
                  <w:color w:val="1481AB" w:themeColor="accent1" w:themeShade="BF"/>
                  <w:sz w:val="20"/>
                  <w:szCs w:val="24"/>
                </w:rPr>
                <w:t>Cruz.marceddyson.eccbscs@gmail.com</w:t>
              </w:r>
            </w:hyperlink>
          </w:p>
          <w:p w14:paraId="132A2444" w14:textId="147BC1A9" w:rsidR="008A792A" w:rsidRPr="007F0D67" w:rsidRDefault="008A792A" w:rsidP="008A792A">
            <w:pPr>
              <w:rPr>
                <w:sz w:val="22"/>
                <w:szCs w:val="28"/>
              </w:rPr>
            </w:pPr>
          </w:p>
          <w:p w14:paraId="2C098B9B" w14:textId="77777777" w:rsidR="008A792A" w:rsidRDefault="008A792A" w:rsidP="0089666D">
            <w:pPr>
              <w:rPr>
                <w:b/>
                <w:bCs/>
                <w:sz w:val="32"/>
                <w:szCs w:val="40"/>
                <w:u w:val="single"/>
              </w:rPr>
            </w:pPr>
            <w:proofErr w:type="spellStart"/>
            <w:r w:rsidRPr="008A792A">
              <w:rPr>
                <w:sz w:val="32"/>
                <w:szCs w:val="40"/>
                <w:u w:val="single"/>
              </w:rPr>
              <w:t>Linkin</w:t>
            </w:r>
            <w:proofErr w:type="spellEnd"/>
            <w:r w:rsidRPr="008A792A">
              <w:rPr>
                <w:sz w:val="32"/>
                <w:szCs w:val="40"/>
                <w:u w:val="single"/>
              </w:rPr>
              <w:t>:</w:t>
            </w:r>
            <w:r w:rsidRPr="008A792A">
              <w:rPr>
                <w:b/>
                <w:bCs/>
                <w:sz w:val="32"/>
                <w:szCs w:val="40"/>
                <w:u w:val="single"/>
              </w:rPr>
              <w:t xml:space="preserve"> </w:t>
            </w:r>
          </w:p>
          <w:p w14:paraId="0D4A2E27" w14:textId="79E046D0" w:rsidR="00BE22E2" w:rsidRPr="00534A89" w:rsidRDefault="008A792A" w:rsidP="0089666D">
            <w:pPr>
              <w:rPr>
                <w:sz w:val="24"/>
                <w:szCs w:val="32"/>
                <w:u w:val="single"/>
              </w:rPr>
            </w:pPr>
            <w:r w:rsidRPr="00534A89">
              <w:rPr>
                <w:color w:val="1481AB" w:themeColor="accent1" w:themeShade="BF"/>
                <w:sz w:val="20"/>
                <w:szCs w:val="24"/>
                <w:u w:val="single"/>
              </w:rPr>
              <w:t xml:space="preserve">https://www.linkedin.com/in/cruz-marc-eddyson-b216222ba?utm_source=share&amp;utm_campaign=share_via&amp;utm_content=profile&amp;utm_medium=android_app </w:t>
            </w:r>
          </w:p>
        </w:tc>
        <w:tc>
          <w:tcPr>
            <w:tcW w:w="709" w:type="dxa"/>
          </w:tcPr>
          <w:p w14:paraId="71D93DAB" w14:textId="77777777" w:rsidR="00BE22E2" w:rsidRPr="007F0D67" w:rsidRDefault="00BE22E2" w:rsidP="0089666D">
            <w:pPr>
              <w:tabs>
                <w:tab w:val="left" w:pos="990"/>
              </w:tabs>
              <w:rPr>
                <w:sz w:val="24"/>
                <w:szCs w:val="32"/>
              </w:rPr>
            </w:pPr>
            <w:r w:rsidRPr="007F0D67">
              <w:rPr>
                <w:sz w:val="24"/>
                <w:szCs w:val="32"/>
              </w:rPr>
              <w:tab/>
            </w:r>
          </w:p>
        </w:tc>
        <w:tc>
          <w:tcPr>
            <w:tcW w:w="7256" w:type="dxa"/>
          </w:tcPr>
          <w:sdt>
            <w:sdtPr>
              <w:rPr>
                <w:sz w:val="32"/>
                <w:szCs w:val="36"/>
              </w:rPr>
              <w:id w:val="1049110328"/>
              <w:placeholder>
                <w:docPart w:val="0FFFDBAD64314616BA220B76437C892E"/>
              </w:placeholder>
              <w:temporary/>
              <w:showingPlcHdr/>
              <w15:appearance w15:val="hidden"/>
            </w:sdtPr>
            <w:sdtEndPr/>
            <w:sdtContent>
              <w:p w14:paraId="361FCF78" w14:textId="77777777" w:rsidR="00BE22E2" w:rsidRPr="007F0D67" w:rsidRDefault="00BE22E2" w:rsidP="0089666D">
                <w:pPr>
                  <w:pStyle w:val="Heading2"/>
                  <w:rPr>
                    <w:sz w:val="32"/>
                    <w:szCs w:val="36"/>
                  </w:rPr>
                </w:pPr>
                <w:r w:rsidRPr="007F0D67">
                  <w:rPr>
                    <w:sz w:val="32"/>
                    <w:szCs w:val="36"/>
                  </w:rPr>
                  <w:t>EDUCATION</w:t>
                </w:r>
              </w:p>
            </w:sdtContent>
          </w:sdt>
          <w:p w14:paraId="7D66FC4A" w14:textId="77777777" w:rsidR="00BE22E2" w:rsidRPr="007F0D67" w:rsidRDefault="00BE22E2" w:rsidP="0089666D">
            <w:pPr>
              <w:pStyle w:val="Heading4"/>
              <w:rPr>
                <w:sz w:val="24"/>
                <w:szCs w:val="32"/>
              </w:rPr>
            </w:pPr>
            <w:r w:rsidRPr="007F0D67">
              <w:rPr>
                <w:sz w:val="24"/>
                <w:szCs w:val="32"/>
              </w:rPr>
              <w:t>CARMONA NATIONAL HIGHSCOOL</w:t>
            </w:r>
          </w:p>
          <w:p w14:paraId="72E9B0F2" w14:textId="77777777" w:rsidR="00BE22E2" w:rsidRPr="007F0D67" w:rsidRDefault="00BE22E2" w:rsidP="0089666D">
            <w:pPr>
              <w:pStyle w:val="Date"/>
              <w:rPr>
                <w:sz w:val="24"/>
                <w:szCs w:val="32"/>
              </w:rPr>
            </w:pPr>
            <w:r w:rsidRPr="007F0D67">
              <w:rPr>
                <w:sz w:val="24"/>
                <w:szCs w:val="32"/>
              </w:rPr>
              <w:t>2013 - 2017</w:t>
            </w:r>
          </w:p>
          <w:p w14:paraId="0A361CBE" w14:textId="77777777" w:rsidR="00BE22E2" w:rsidRPr="007F0D67" w:rsidRDefault="00BE22E2" w:rsidP="0089666D">
            <w:pPr>
              <w:pStyle w:val="Heading4"/>
              <w:rPr>
                <w:sz w:val="24"/>
                <w:szCs w:val="32"/>
              </w:rPr>
            </w:pPr>
            <w:r w:rsidRPr="007F0D67">
              <w:rPr>
                <w:sz w:val="24"/>
                <w:szCs w:val="32"/>
              </w:rPr>
              <w:t>STI CARMONA</w:t>
            </w:r>
          </w:p>
          <w:p w14:paraId="58F95CFE" w14:textId="77777777" w:rsidR="00BE22E2" w:rsidRPr="007F0D67" w:rsidRDefault="00BE22E2" w:rsidP="0089666D">
            <w:pPr>
              <w:pStyle w:val="Date"/>
              <w:rPr>
                <w:sz w:val="24"/>
                <w:szCs w:val="32"/>
              </w:rPr>
            </w:pPr>
            <w:r w:rsidRPr="007F0D67">
              <w:rPr>
                <w:sz w:val="24"/>
                <w:szCs w:val="32"/>
              </w:rPr>
              <w:t>2017 -2019</w:t>
            </w:r>
          </w:p>
          <w:p w14:paraId="71717069" w14:textId="77777777" w:rsidR="00BE22E2" w:rsidRPr="007F0D67" w:rsidRDefault="00BE22E2" w:rsidP="0089666D">
            <w:pPr>
              <w:rPr>
                <w:b/>
                <w:bCs/>
                <w:sz w:val="24"/>
                <w:szCs w:val="32"/>
              </w:rPr>
            </w:pPr>
            <w:r w:rsidRPr="007F0D67">
              <w:rPr>
                <w:b/>
                <w:bCs/>
                <w:sz w:val="24"/>
                <w:szCs w:val="32"/>
              </w:rPr>
              <w:t>EARIST CAVITE</w:t>
            </w:r>
          </w:p>
          <w:p w14:paraId="27F25AD1" w14:textId="77777777" w:rsidR="00BE22E2" w:rsidRPr="007F0D67" w:rsidRDefault="00BE22E2" w:rsidP="0089666D">
            <w:pPr>
              <w:rPr>
                <w:sz w:val="24"/>
                <w:szCs w:val="32"/>
              </w:rPr>
            </w:pPr>
            <w:r w:rsidRPr="007F0D67">
              <w:rPr>
                <w:sz w:val="24"/>
                <w:szCs w:val="32"/>
              </w:rPr>
              <w:t>2019 – 2024</w:t>
            </w:r>
          </w:p>
          <w:p w14:paraId="1792C258" w14:textId="77777777" w:rsidR="00BE22E2" w:rsidRPr="007F0D67" w:rsidRDefault="00BE22E2" w:rsidP="0089666D">
            <w:pPr>
              <w:pStyle w:val="Heading2"/>
              <w:rPr>
                <w:sz w:val="32"/>
                <w:szCs w:val="36"/>
              </w:rPr>
            </w:pPr>
            <w:r w:rsidRPr="007F0D67">
              <w:rPr>
                <w:sz w:val="32"/>
                <w:szCs w:val="36"/>
              </w:rPr>
              <w:t xml:space="preserve">pROGRAMMING LANGUAGES AND SOFTWARE EXPERIENCE </w:t>
            </w:r>
          </w:p>
          <w:p w14:paraId="74366935" w14:textId="77777777" w:rsidR="00BE22E2" w:rsidRPr="007F0D67" w:rsidRDefault="00BE22E2" w:rsidP="0089666D">
            <w:pPr>
              <w:rPr>
                <w:b/>
                <w:bCs/>
                <w:sz w:val="24"/>
                <w:szCs w:val="32"/>
              </w:rPr>
            </w:pPr>
            <w:r w:rsidRPr="007F0D67">
              <w:rPr>
                <w:b/>
                <w:bCs/>
                <w:sz w:val="24"/>
                <w:szCs w:val="32"/>
              </w:rPr>
              <w:t>PROGRAMING LANGUAGES:</w:t>
            </w:r>
          </w:p>
          <w:p w14:paraId="666EFBC8" w14:textId="77777777" w:rsidR="00BE22E2" w:rsidRPr="007F0D67" w:rsidRDefault="00BE22E2" w:rsidP="00844FA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32"/>
              </w:rPr>
            </w:pPr>
            <w:r w:rsidRPr="007F0D67">
              <w:rPr>
                <w:sz w:val="24"/>
                <w:szCs w:val="32"/>
              </w:rPr>
              <w:t>C#</w:t>
            </w:r>
          </w:p>
          <w:p w14:paraId="4ABE064A" w14:textId="77777777" w:rsidR="00BE22E2" w:rsidRPr="007F0D67" w:rsidRDefault="00BE22E2" w:rsidP="00844FA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32"/>
              </w:rPr>
            </w:pPr>
            <w:r w:rsidRPr="007F0D67">
              <w:rPr>
                <w:sz w:val="24"/>
                <w:szCs w:val="32"/>
              </w:rPr>
              <w:t>C++</w:t>
            </w:r>
          </w:p>
          <w:p w14:paraId="77042E87" w14:textId="77777777" w:rsidR="00BE22E2" w:rsidRPr="007F0D67" w:rsidRDefault="00BE22E2" w:rsidP="00844FA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32"/>
              </w:rPr>
            </w:pPr>
            <w:r w:rsidRPr="007F0D67">
              <w:rPr>
                <w:sz w:val="24"/>
                <w:szCs w:val="32"/>
              </w:rPr>
              <w:t>PYTHON</w:t>
            </w:r>
          </w:p>
          <w:p w14:paraId="7679F597" w14:textId="77777777" w:rsidR="00BE22E2" w:rsidRPr="007F0D67" w:rsidRDefault="00BE22E2" w:rsidP="00844FA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32"/>
              </w:rPr>
            </w:pPr>
            <w:r w:rsidRPr="007F0D67">
              <w:rPr>
                <w:sz w:val="24"/>
                <w:szCs w:val="32"/>
              </w:rPr>
              <w:t>JAVA</w:t>
            </w:r>
          </w:p>
          <w:p w14:paraId="3FCF8822" w14:textId="77777777" w:rsidR="00BE22E2" w:rsidRPr="007F0D67" w:rsidRDefault="00BE22E2" w:rsidP="00844FA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32"/>
              </w:rPr>
            </w:pPr>
            <w:r w:rsidRPr="007F0D67">
              <w:rPr>
                <w:sz w:val="24"/>
                <w:szCs w:val="32"/>
              </w:rPr>
              <w:t>VB.NET</w:t>
            </w:r>
          </w:p>
          <w:p w14:paraId="04E51394" w14:textId="3DAB726E" w:rsidR="0089666D" w:rsidRPr="007F0D67" w:rsidRDefault="00844FA7" w:rsidP="0089666D">
            <w:pPr>
              <w:pStyle w:val="ListParagraph"/>
              <w:ind w:left="0"/>
              <w:rPr>
                <w:b/>
                <w:bCs/>
                <w:sz w:val="24"/>
                <w:szCs w:val="32"/>
                <w:lang w:val="en-PH"/>
              </w:rPr>
            </w:pPr>
            <w:r w:rsidRPr="007F0D67">
              <w:rPr>
                <w:b/>
                <w:bCs/>
                <w:sz w:val="24"/>
                <w:szCs w:val="32"/>
                <w:lang w:val="en-PH"/>
              </w:rPr>
              <w:t>FRAMEWORKS AND SCRIPTS</w:t>
            </w:r>
            <w:r w:rsidR="0089666D" w:rsidRPr="007F0D67">
              <w:rPr>
                <w:b/>
                <w:bCs/>
                <w:sz w:val="24"/>
                <w:szCs w:val="32"/>
                <w:lang w:val="en-PH"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89666D" w:rsidRPr="007F0D67" w14:paraId="26E04286" w14:textId="77777777" w:rsidTr="000C6E2F">
              <w:tc>
                <w:tcPr>
                  <w:tcW w:w="31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2CD5A7" w14:textId="35192970" w:rsidR="0089666D" w:rsidRPr="007F0D67" w:rsidRDefault="0089666D" w:rsidP="00D21072">
                  <w:pPr>
                    <w:pStyle w:val="ListParagraph"/>
                    <w:framePr w:hSpace="180" w:wrap="around" w:vAnchor="page" w:hAnchor="margin" w:x="-714" w:y="861"/>
                    <w:numPr>
                      <w:ilvl w:val="0"/>
                      <w:numId w:val="2"/>
                    </w:numPr>
                    <w:rPr>
                      <w:sz w:val="24"/>
                      <w:szCs w:val="32"/>
                    </w:rPr>
                  </w:pPr>
                  <w:r w:rsidRPr="007F0D67">
                    <w:rPr>
                      <w:sz w:val="24"/>
                      <w:szCs w:val="32"/>
                    </w:rPr>
                    <w:t>React (</w:t>
                  </w:r>
                  <w:proofErr w:type="spellStart"/>
                  <w:r w:rsidRPr="007F0D67">
                    <w:rPr>
                      <w:sz w:val="24"/>
                      <w:szCs w:val="32"/>
                    </w:rPr>
                    <w:t>vite</w:t>
                  </w:r>
                  <w:proofErr w:type="spellEnd"/>
                  <w:r w:rsidRPr="007F0D67">
                    <w:rPr>
                      <w:sz w:val="24"/>
                      <w:szCs w:val="32"/>
                    </w:rPr>
                    <w:t xml:space="preserve"> and native)</w:t>
                  </w:r>
                </w:p>
                <w:p w14:paraId="4A0D4D0C" w14:textId="09FB0CD5" w:rsidR="0089666D" w:rsidRPr="007F0D67" w:rsidRDefault="0089666D" w:rsidP="00D21072">
                  <w:pPr>
                    <w:pStyle w:val="ListParagraph"/>
                    <w:framePr w:hSpace="180" w:wrap="around" w:vAnchor="page" w:hAnchor="margin" w:x="-714" w:y="861"/>
                    <w:numPr>
                      <w:ilvl w:val="0"/>
                      <w:numId w:val="2"/>
                    </w:numPr>
                    <w:rPr>
                      <w:sz w:val="24"/>
                      <w:szCs w:val="32"/>
                    </w:rPr>
                  </w:pPr>
                  <w:proofErr w:type="spellStart"/>
                  <w:r w:rsidRPr="007F0D67">
                    <w:rPr>
                      <w:sz w:val="24"/>
                      <w:szCs w:val="32"/>
                    </w:rPr>
                    <w:t>JQuary</w:t>
                  </w:r>
                  <w:proofErr w:type="spellEnd"/>
                  <w:r w:rsidRPr="007F0D67">
                    <w:rPr>
                      <w:sz w:val="24"/>
                      <w:szCs w:val="32"/>
                    </w:rPr>
                    <w:t xml:space="preserve"> </w:t>
                  </w:r>
                </w:p>
                <w:p w14:paraId="35AB5271" w14:textId="75AC5AFE" w:rsidR="0089666D" w:rsidRPr="007F0D67" w:rsidRDefault="0089666D" w:rsidP="00D21072">
                  <w:pPr>
                    <w:pStyle w:val="ListParagraph"/>
                    <w:framePr w:hSpace="180" w:wrap="around" w:vAnchor="page" w:hAnchor="margin" w:x="-714" w:y="861"/>
                    <w:numPr>
                      <w:ilvl w:val="0"/>
                      <w:numId w:val="2"/>
                    </w:numPr>
                    <w:rPr>
                      <w:sz w:val="24"/>
                      <w:szCs w:val="32"/>
                    </w:rPr>
                  </w:pPr>
                  <w:proofErr w:type="spellStart"/>
                  <w:r w:rsidRPr="007F0D67">
                    <w:rPr>
                      <w:sz w:val="24"/>
                      <w:szCs w:val="32"/>
                    </w:rPr>
                    <w:t>GDscript</w:t>
                  </w:r>
                  <w:proofErr w:type="spellEnd"/>
                </w:p>
              </w:tc>
              <w:tc>
                <w:tcPr>
                  <w:tcW w:w="31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D54A04" w14:textId="77777777" w:rsidR="00844FA7" w:rsidRPr="007F0D67" w:rsidRDefault="00844FA7" w:rsidP="00D21072">
                  <w:pPr>
                    <w:pStyle w:val="ListParagraph"/>
                    <w:framePr w:hSpace="180" w:wrap="around" w:vAnchor="page" w:hAnchor="margin" w:x="-714" w:y="861"/>
                    <w:numPr>
                      <w:ilvl w:val="0"/>
                      <w:numId w:val="2"/>
                    </w:numPr>
                    <w:rPr>
                      <w:sz w:val="24"/>
                      <w:szCs w:val="32"/>
                    </w:rPr>
                  </w:pPr>
                  <w:r w:rsidRPr="007F0D67">
                    <w:rPr>
                      <w:sz w:val="24"/>
                      <w:szCs w:val="32"/>
                    </w:rPr>
                    <w:t>HTML</w:t>
                  </w:r>
                </w:p>
                <w:p w14:paraId="25853F91" w14:textId="77777777" w:rsidR="00844FA7" w:rsidRPr="007F0D67" w:rsidRDefault="00844FA7" w:rsidP="00D21072">
                  <w:pPr>
                    <w:pStyle w:val="ListParagraph"/>
                    <w:framePr w:hSpace="180" w:wrap="around" w:vAnchor="page" w:hAnchor="margin" w:x="-714" w:y="861"/>
                    <w:numPr>
                      <w:ilvl w:val="0"/>
                      <w:numId w:val="2"/>
                    </w:numPr>
                    <w:rPr>
                      <w:sz w:val="24"/>
                      <w:szCs w:val="32"/>
                    </w:rPr>
                  </w:pPr>
                  <w:r w:rsidRPr="007F0D67">
                    <w:rPr>
                      <w:sz w:val="24"/>
                      <w:szCs w:val="32"/>
                    </w:rPr>
                    <w:t>CSS</w:t>
                  </w:r>
                </w:p>
                <w:p w14:paraId="03E4556D" w14:textId="77777777" w:rsidR="00844FA7" w:rsidRPr="007F0D67" w:rsidRDefault="00844FA7" w:rsidP="00D21072">
                  <w:pPr>
                    <w:pStyle w:val="ListParagraph"/>
                    <w:framePr w:hSpace="180" w:wrap="around" w:vAnchor="page" w:hAnchor="margin" w:x="-714" w:y="861"/>
                    <w:numPr>
                      <w:ilvl w:val="0"/>
                      <w:numId w:val="2"/>
                    </w:numPr>
                    <w:rPr>
                      <w:sz w:val="24"/>
                      <w:szCs w:val="32"/>
                    </w:rPr>
                  </w:pPr>
                  <w:r w:rsidRPr="007F0D67">
                    <w:rPr>
                      <w:sz w:val="24"/>
                      <w:szCs w:val="32"/>
                    </w:rPr>
                    <w:t>JAVASCRIPT</w:t>
                  </w:r>
                </w:p>
                <w:p w14:paraId="242126F5" w14:textId="2EF00B2F" w:rsidR="0089666D" w:rsidRPr="007F0D67" w:rsidRDefault="0089666D" w:rsidP="00D21072">
                  <w:pPr>
                    <w:pStyle w:val="ListParagraph"/>
                    <w:framePr w:hSpace="180" w:wrap="around" w:vAnchor="page" w:hAnchor="margin" w:x="-714" w:y="861"/>
                    <w:rPr>
                      <w:sz w:val="24"/>
                      <w:szCs w:val="32"/>
                    </w:rPr>
                  </w:pPr>
                </w:p>
              </w:tc>
            </w:tr>
          </w:tbl>
          <w:p w14:paraId="373199C6" w14:textId="77777777" w:rsidR="0089666D" w:rsidRPr="007F0D67" w:rsidRDefault="0089666D" w:rsidP="0089666D">
            <w:pPr>
              <w:pStyle w:val="ListParagraph"/>
              <w:ind w:left="0"/>
              <w:rPr>
                <w:b/>
                <w:bCs/>
                <w:sz w:val="24"/>
                <w:szCs w:val="32"/>
              </w:rPr>
            </w:pPr>
          </w:p>
          <w:p w14:paraId="17A657F2" w14:textId="1C56AE70" w:rsidR="00BE22E2" w:rsidRPr="007F0D67" w:rsidRDefault="00BE22E2" w:rsidP="0089666D">
            <w:pPr>
              <w:pStyle w:val="ListParagraph"/>
              <w:ind w:left="0"/>
              <w:rPr>
                <w:b/>
                <w:bCs/>
                <w:sz w:val="24"/>
                <w:szCs w:val="32"/>
              </w:rPr>
            </w:pPr>
            <w:r w:rsidRPr="007F0D67">
              <w:rPr>
                <w:b/>
                <w:bCs/>
                <w:sz w:val="24"/>
                <w:szCs w:val="32"/>
              </w:rPr>
              <w:t>SOFTWARE</w:t>
            </w:r>
            <w:r w:rsidR="00844FA7" w:rsidRPr="007F0D67">
              <w:rPr>
                <w:b/>
                <w:bCs/>
                <w:sz w:val="24"/>
                <w:szCs w:val="32"/>
              </w:rPr>
              <w:t xml:space="preserve"> AND TOOLS</w:t>
            </w:r>
            <w:r w:rsidRPr="007F0D67">
              <w:rPr>
                <w:b/>
                <w:bCs/>
                <w:sz w:val="24"/>
                <w:szCs w:val="32"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89666D" w:rsidRPr="007F0D67" w14:paraId="62403CB3" w14:textId="77777777" w:rsidTr="000C6E2F">
              <w:trPr>
                <w:trHeight w:val="805"/>
              </w:trPr>
              <w:tc>
                <w:tcPr>
                  <w:tcW w:w="31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6EFC86" w14:textId="77777777" w:rsidR="0089666D" w:rsidRPr="007F0D67" w:rsidRDefault="0089666D" w:rsidP="00D21072">
                  <w:pPr>
                    <w:pStyle w:val="ListParagraph"/>
                    <w:framePr w:hSpace="180" w:wrap="around" w:vAnchor="page" w:hAnchor="margin" w:x="-714" w:y="861"/>
                    <w:numPr>
                      <w:ilvl w:val="0"/>
                      <w:numId w:val="3"/>
                    </w:numPr>
                    <w:rPr>
                      <w:sz w:val="24"/>
                      <w:szCs w:val="32"/>
                    </w:rPr>
                  </w:pPr>
                  <w:r w:rsidRPr="007F0D67">
                    <w:rPr>
                      <w:sz w:val="24"/>
                      <w:szCs w:val="32"/>
                    </w:rPr>
                    <w:t>Blender</w:t>
                  </w:r>
                </w:p>
                <w:p w14:paraId="37DA7D11" w14:textId="77777777" w:rsidR="0089666D" w:rsidRPr="007F0D67" w:rsidRDefault="0089666D" w:rsidP="00D21072">
                  <w:pPr>
                    <w:pStyle w:val="ListParagraph"/>
                    <w:framePr w:hSpace="180" w:wrap="around" w:vAnchor="page" w:hAnchor="margin" w:x="-714" w:y="861"/>
                    <w:numPr>
                      <w:ilvl w:val="0"/>
                      <w:numId w:val="3"/>
                    </w:numPr>
                    <w:rPr>
                      <w:sz w:val="24"/>
                      <w:szCs w:val="32"/>
                    </w:rPr>
                  </w:pPr>
                  <w:r w:rsidRPr="007F0D67">
                    <w:rPr>
                      <w:sz w:val="24"/>
                      <w:szCs w:val="32"/>
                    </w:rPr>
                    <w:t xml:space="preserve">MS </w:t>
                  </w:r>
                  <w:proofErr w:type="spellStart"/>
                  <w:r w:rsidRPr="007F0D67">
                    <w:rPr>
                      <w:sz w:val="24"/>
                      <w:szCs w:val="32"/>
                    </w:rPr>
                    <w:t>clipchamp</w:t>
                  </w:r>
                  <w:proofErr w:type="spellEnd"/>
                </w:p>
                <w:p w14:paraId="53FCCD97" w14:textId="77777777" w:rsidR="0089666D" w:rsidRPr="007F0D67" w:rsidRDefault="0089666D" w:rsidP="00D21072">
                  <w:pPr>
                    <w:pStyle w:val="ListParagraph"/>
                    <w:framePr w:hSpace="180" w:wrap="around" w:vAnchor="page" w:hAnchor="margin" w:x="-714" w:y="861"/>
                    <w:numPr>
                      <w:ilvl w:val="0"/>
                      <w:numId w:val="3"/>
                    </w:numPr>
                    <w:rPr>
                      <w:sz w:val="24"/>
                      <w:szCs w:val="32"/>
                    </w:rPr>
                  </w:pPr>
                  <w:proofErr w:type="spellStart"/>
                  <w:r w:rsidRPr="007F0D67">
                    <w:rPr>
                      <w:sz w:val="24"/>
                      <w:szCs w:val="32"/>
                    </w:rPr>
                    <w:t>MsExcel</w:t>
                  </w:r>
                  <w:proofErr w:type="spellEnd"/>
                </w:p>
                <w:p w14:paraId="24680096" w14:textId="77777777" w:rsidR="0089666D" w:rsidRPr="007F0D67" w:rsidRDefault="0089666D" w:rsidP="00D21072">
                  <w:pPr>
                    <w:pStyle w:val="ListParagraph"/>
                    <w:framePr w:hSpace="180" w:wrap="around" w:vAnchor="page" w:hAnchor="margin" w:x="-714" w:y="861"/>
                    <w:numPr>
                      <w:ilvl w:val="0"/>
                      <w:numId w:val="3"/>
                    </w:numPr>
                    <w:rPr>
                      <w:sz w:val="24"/>
                      <w:szCs w:val="32"/>
                    </w:rPr>
                  </w:pPr>
                  <w:proofErr w:type="spellStart"/>
                  <w:r w:rsidRPr="007F0D67">
                    <w:rPr>
                      <w:sz w:val="24"/>
                      <w:szCs w:val="32"/>
                    </w:rPr>
                    <w:t>MsAccess</w:t>
                  </w:r>
                  <w:proofErr w:type="spellEnd"/>
                </w:p>
              </w:tc>
              <w:tc>
                <w:tcPr>
                  <w:tcW w:w="31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EB2F18" w14:textId="77777777" w:rsidR="0089666D" w:rsidRPr="007F0D67" w:rsidRDefault="0089666D" w:rsidP="00D21072">
                  <w:pPr>
                    <w:pStyle w:val="ListParagraph"/>
                    <w:framePr w:hSpace="180" w:wrap="around" w:vAnchor="page" w:hAnchor="margin" w:x="-714" w:y="861"/>
                    <w:numPr>
                      <w:ilvl w:val="0"/>
                      <w:numId w:val="3"/>
                    </w:numPr>
                    <w:rPr>
                      <w:sz w:val="24"/>
                      <w:szCs w:val="32"/>
                    </w:rPr>
                  </w:pPr>
                  <w:r w:rsidRPr="007F0D67">
                    <w:rPr>
                      <w:sz w:val="24"/>
                      <w:szCs w:val="32"/>
                    </w:rPr>
                    <w:t>Gimp</w:t>
                  </w:r>
                </w:p>
                <w:p w14:paraId="0D7A72D4" w14:textId="77777777" w:rsidR="0089666D" w:rsidRPr="007F0D67" w:rsidRDefault="0089666D" w:rsidP="00D21072">
                  <w:pPr>
                    <w:pStyle w:val="ListParagraph"/>
                    <w:framePr w:hSpace="180" w:wrap="around" w:vAnchor="page" w:hAnchor="margin" w:x="-714" w:y="861"/>
                    <w:numPr>
                      <w:ilvl w:val="0"/>
                      <w:numId w:val="3"/>
                    </w:numPr>
                    <w:rPr>
                      <w:sz w:val="24"/>
                      <w:szCs w:val="32"/>
                    </w:rPr>
                  </w:pPr>
                  <w:proofErr w:type="spellStart"/>
                  <w:r w:rsidRPr="007F0D67">
                    <w:rPr>
                      <w:sz w:val="24"/>
                      <w:szCs w:val="32"/>
                    </w:rPr>
                    <w:t>PhotoShop</w:t>
                  </w:r>
                  <w:proofErr w:type="spellEnd"/>
                </w:p>
                <w:p w14:paraId="2D93F0F4" w14:textId="77777777" w:rsidR="0089666D" w:rsidRPr="007F0D67" w:rsidRDefault="0089666D" w:rsidP="00D21072">
                  <w:pPr>
                    <w:pStyle w:val="ListParagraph"/>
                    <w:framePr w:hSpace="180" w:wrap="around" w:vAnchor="page" w:hAnchor="margin" w:x="-714" w:y="861"/>
                    <w:numPr>
                      <w:ilvl w:val="0"/>
                      <w:numId w:val="3"/>
                    </w:numPr>
                    <w:rPr>
                      <w:sz w:val="24"/>
                      <w:szCs w:val="32"/>
                    </w:rPr>
                  </w:pPr>
                  <w:r w:rsidRPr="007F0D67">
                    <w:rPr>
                      <w:sz w:val="24"/>
                      <w:szCs w:val="32"/>
                    </w:rPr>
                    <w:t>GitHub</w:t>
                  </w:r>
                </w:p>
                <w:p w14:paraId="1F8F947D" w14:textId="77777777" w:rsidR="0089666D" w:rsidRPr="007F0D67" w:rsidRDefault="0089666D" w:rsidP="00D21072">
                  <w:pPr>
                    <w:pStyle w:val="ListParagraph"/>
                    <w:framePr w:hSpace="180" w:wrap="around" w:vAnchor="page" w:hAnchor="margin" w:x="-714" w:y="861"/>
                    <w:numPr>
                      <w:ilvl w:val="0"/>
                      <w:numId w:val="3"/>
                    </w:numPr>
                    <w:rPr>
                      <w:sz w:val="24"/>
                      <w:szCs w:val="32"/>
                    </w:rPr>
                  </w:pPr>
                  <w:proofErr w:type="spellStart"/>
                  <w:r w:rsidRPr="007F0D67">
                    <w:rPr>
                      <w:sz w:val="24"/>
                      <w:szCs w:val="32"/>
                    </w:rPr>
                    <w:t>SCMplastic</w:t>
                  </w:r>
                  <w:proofErr w:type="spellEnd"/>
                </w:p>
              </w:tc>
            </w:tr>
          </w:tbl>
          <w:p w14:paraId="64F13FC5" w14:textId="77777777" w:rsidR="0089666D" w:rsidRPr="007F0D67" w:rsidRDefault="0089666D" w:rsidP="0089666D">
            <w:pPr>
              <w:pStyle w:val="ListParagraph"/>
              <w:ind w:left="0"/>
              <w:rPr>
                <w:b/>
                <w:bCs/>
                <w:sz w:val="24"/>
                <w:szCs w:val="32"/>
                <w:lang w:val="en-PH"/>
              </w:rPr>
            </w:pPr>
          </w:p>
          <w:sdt>
            <w:sdtPr>
              <w:rPr>
                <w:sz w:val="32"/>
                <w:szCs w:val="36"/>
              </w:rPr>
              <w:id w:val="1669594239"/>
              <w:placeholder>
                <w:docPart w:val="8AE5B48EEC6E40F8B93E38276FBEB5B1"/>
              </w:placeholder>
              <w:temporary/>
              <w:showingPlcHdr/>
              <w15:appearance w15:val="hidden"/>
            </w:sdtPr>
            <w:sdtEndPr/>
            <w:sdtContent>
              <w:p w14:paraId="65B55AA7" w14:textId="77777777" w:rsidR="00BE22E2" w:rsidRPr="007F0D67" w:rsidRDefault="00BE22E2" w:rsidP="0089666D">
                <w:pPr>
                  <w:pStyle w:val="Heading2"/>
                  <w:rPr>
                    <w:sz w:val="32"/>
                    <w:szCs w:val="36"/>
                  </w:rPr>
                </w:pPr>
                <w:r w:rsidRPr="007F0D67">
                  <w:rPr>
                    <w:rStyle w:val="Heading2Char"/>
                    <w:b/>
                    <w:bCs/>
                    <w:caps/>
                    <w:sz w:val="32"/>
                    <w:szCs w:val="36"/>
                  </w:rPr>
                  <w:t>SKILLS</w:t>
                </w:r>
              </w:p>
            </w:sdtContent>
          </w:sdt>
          <w:p w14:paraId="221744BA" w14:textId="76567314" w:rsidR="00BE22E2" w:rsidRPr="007F0D67" w:rsidRDefault="00844FA7" w:rsidP="0089666D">
            <w:pPr>
              <w:rPr>
                <w:b/>
                <w:bCs/>
                <w:sz w:val="24"/>
                <w:szCs w:val="32"/>
              </w:rPr>
            </w:pPr>
            <w:r w:rsidRPr="007F0D67">
              <w:rPr>
                <w:b/>
                <w:bCs/>
                <w:sz w:val="24"/>
                <w:szCs w:val="32"/>
              </w:rPr>
              <w:t>TECHNICAL SKILLS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7F0D67" w:rsidRPr="007F0D67" w14:paraId="4CEA9698" w14:textId="77777777" w:rsidTr="000C6E2F">
              <w:trPr>
                <w:trHeight w:val="805"/>
              </w:trPr>
              <w:tc>
                <w:tcPr>
                  <w:tcW w:w="31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AD6AD1" w14:textId="77777777" w:rsidR="007F0D67" w:rsidRPr="007F0D67" w:rsidRDefault="007F0D67" w:rsidP="00D21072">
                  <w:pPr>
                    <w:pStyle w:val="ListParagraph"/>
                    <w:framePr w:hSpace="180" w:wrap="around" w:vAnchor="page" w:hAnchor="margin" w:x="-714" w:y="861"/>
                    <w:numPr>
                      <w:ilvl w:val="0"/>
                      <w:numId w:val="3"/>
                    </w:numPr>
                    <w:rPr>
                      <w:sz w:val="24"/>
                      <w:szCs w:val="32"/>
                    </w:rPr>
                  </w:pPr>
                  <w:r w:rsidRPr="007F0D67">
                    <w:rPr>
                      <w:sz w:val="24"/>
                      <w:szCs w:val="32"/>
                    </w:rPr>
                    <w:t>Problem-Solving</w:t>
                  </w:r>
                </w:p>
                <w:p w14:paraId="52E7D015" w14:textId="77777777" w:rsidR="007F0D67" w:rsidRPr="007F0D67" w:rsidRDefault="007F0D67" w:rsidP="00D21072">
                  <w:pPr>
                    <w:pStyle w:val="ListParagraph"/>
                    <w:framePr w:hSpace="180" w:wrap="around" w:vAnchor="page" w:hAnchor="margin" w:x="-714" w:y="861"/>
                    <w:numPr>
                      <w:ilvl w:val="0"/>
                      <w:numId w:val="3"/>
                    </w:numPr>
                    <w:rPr>
                      <w:sz w:val="24"/>
                      <w:szCs w:val="32"/>
                    </w:rPr>
                  </w:pPr>
                  <w:r w:rsidRPr="007F0D67">
                    <w:rPr>
                      <w:sz w:val="24"/>
                      <w:szCs w:val="32"/>
                    </w:rPr>
                    <w:t>Time management</w:t>
                  </w:r>
                </w:p>
                <w:p w14:paraId="2C56ED84" w14:textId="77777777" w:rsidR="007F0D67" w:rsidRDefault="007F0D67" w:rsidP="00D21072">
                  <w:pPr>
                    <w:pStyle w:val="ListParagraph"/>
                    <w:framePr w:hSpace="180" w:wrap="around" w:vAnchor="page" w:hAnchor="margin" w:x="-714" w:y="861"/>
                    <w:numPr>
                      <w:ilvl w:val="0"/>
                      <w:numId w:val="3"/>
                    </w:numPr>
                    <w:rPr>
                      <w:sz w:val="24"/>
                      <w:szCs w:val="32"/>
                    </w:rPr>
                  </w:pPr>
                  <w:r w:rsidRPr="007F0D67">
                    <w:rPr>
                      <w:sz w:val="24"/>
                      <w:szCs w:val="32"/>
                    </w:rPr>
                    <w:t>Flexibility</w:t>
                  </w:r>
                </w:p>
                <w:p w14:paraId="6CA6B7D5" w14:textId="3CC638A7" w:rsidR="007F0D67" w:rsidRPr="007F0D67" w:rsidRDefault="007F0D67" w:rsidP="00D21072">
                  <w:pPr>
                    <w:pStyle w:val="ListParagraph"/>
                    <w:framePr w:hSpace="180" w:wrap="around" w:vAnchor="page" w:hAnchor="margin" w:x="-714" w:y="861"/>
                    <w:numPr>
                      <w:ilvl w:val="0"/>
                      <w:numId w:val="3"/>
                    </w:numPr>
                    <w:rPr>
                      <w:sz w:val="24"/>
                      <w:szCs w:val="32"/>
                    </w:rPr>
                  </w:pPr>
                  <w:r w:rsidRPr="007F0D67">
                    <w:rPr>
                      <w:sz w:val="24"/>
                      <w:szCs w:val="32"/>
                    </w:rPr>
                    <w:t>Game Development</w:t>
                  </w:r>
                </w:p>
              </w:tc>
              <w:tc>
                <w:tcPr>
                  <w:tcW w:w="31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4034EA" w14:textId="6A2CB246" w:rsidR="007F0D67" w:rsidRPr="007F0D67" w:rsidRDefault="007F0D67" w:rsidP="00D21072">
                  <w:pPr>
                    <w:pStyle w:val="ListParagraph"/>
                    <w:framePr w:hSpace="180" w:wrap="around" w:vAnchor="page" w:hAnchor="margin" w:x="-714" w:y="861"/>
                    <w:numPr>
                      <w:ilvl w:val="0"/>
                      <w:numId w:val="3"/>
                    </w:numPr>
                    <w:rPr>
                      <w:sz w:val="24"/>
                      <w:szCs w:val="32"/>
                    </w:rPr>
                  </w:pPr>
                  <w:r w:rsidRPr="007F0D67">
                    <w:rPr>
                      <w:sz w:val="24"/>
                      <w:szCs w:val="32"/>
                    </w:rPr>
                    <w:t>Data Structures and Algorithms</w:t>
                  </w:r>
                </w:p>
                <w:p w14:paraId="5C7F1F3D" w14:textId="77777777" w:rsidR="007F0D67" w:rsidRDefault="007F0D67" w:rsidP="00D21072">
                  <w:pPr>
                    <w:pStyle w:val="ListParagraph"/>
                    <w:framePr w:hSpace="180" w:wrap="around" w:vAnchor="page" w:hAnchor="margin" w:x="-714" w:y="861"/>
                    <w:numPr>
                      <w:ilvl w:val="0"/>
                      <w:numId w:val="3"/>
                    </w:numPr>
                    <w:rPr>
                      <w:sz w:val="24"/>
                      <w:szCs w:val="32"/>
                    </w:rPr>
                  </w:pPr>
                  <w:r w:rsidRPr="007F0D67">
                    <w:rPr>
                      <w:sz w:val="24"/>
                      <w:szCs w:val="32"/>
                    </w:rPr>
                    <w:t>Debugging and Testing</w:t>
                  </w:r>
                </w:p>
                <w:p w14:paraId="19898CC8" w14:textId="727905EB" w:rsidR="007F0D67" w:rsidRPr="007F0D67" w:rsidRDefault="007F0D67" w:rsidP="00D21072">
                  <w:pPr>
                    <w:pStyle w:val="ListParagraph"/>
                    <w:framePr w:hSpace="180" w:wrap="around" w:vAnchor="page" w:hAnchor="margin" w:x="-714" w:y="861"/>
                    <w:numPr>
                      <w:ilvl w:val="0"/>
                      <w:numId w:val="3"/>
                    </w:numPr>
                    <w:rPr>
                      <w:sz w:val="24"/>
                      <w:szCs w:val="32"/>
                    </w:rPr>
                  </w:pPr>
                  <w:r w:rsidRPr="007F0D67">
                    <w:rPr>
                      <w:sz w:val="24"/>
                      <w:szCs w:val="32"/>
                    </w:rPr>
                    <w:t>Version Control</w:t>
                  </w:r>
                </w:p>
              </w:tc>
            </w:tr>
          </w:tbl>
          <w:p w14:paraId="50D1D9DD" w14:textId="08F3EA53" w:rsidR="00844FA7" w:rsidRDefault="00844FA7" w:rsidP="00844FA7">
            <w:pPr>
              <w:rPr>
                <w:b/>
                <w:bCs/>
                <w:sz w:val="24"/>
                <w:szCs w:val="32"/>
              </w:rPr>
            </w:pPr>
            <w:r w:rsidRPr="007F0D67">
              <w:rPr>
                <w:b/>
                <w:bCs/>
                <w:sz w:val="24"/>
                <w:szCs w:val="32"/>
              </w:rPr>
              <w:t>SOFT SKILLS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7F0D67" w:rsidRPr="007F0D67" w14:paraId="2B0DAE10" w14:textId="77777777" w:rsidTr="000C6E2F">
              <w:trPr>
                <w:trHeight w:val="805"/>
              </w:trPr>
              <w:tc>
                <w:tcPr>
                  <w:tcW w:w="31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9033EB" w14:textId="77777777" w:rsidR="007F0D67" w:rsidRPr="007F0D67" w:rsidRDefault="007F0D67" w:rsidP="00D21072">
                  <w:pPr>
                    <w:pStyle w:val="ListParagraph"/>
                    <w:framePr w:hSpace="180" w:wrap="around" w:vAnchor="page" w:hAnchor="margin" w:x="-714" w:y="861"/>
                    <w:numPr>
                      <w:ilvl w:val="0"/>
                      <w:numId w:val="3"/>
                    </w:numPr>
                    <w:rPr>
                      <w:sz w:val="24"/>
                      <w:szCs w:val="32"/>
                    </w:rPr>
                  </w:pPr>
                  <w:r w:rsidRPr="007F0D67">
                    <w:rPr>
                      <w:sz w:val="24"/>
                      <w:szCs w:val="32"/>
                    </w:rPr>
                    <w:t>Communication</w:t>
                  </w:r>
                </w:p>
                <w:p w14:paraId="3A249D9B" w14:textId="77777777" w:rsidR="007F0D67" w:rsidRPr="007F0D67" w:rsidRDefault="007F0D67" w:rsidP="00D21072">
                  <w:pPr>
                    <w:pStyle w:val="ListParagraph"/>
                    <w:framePr w:hSpace="180" w:wrap="around" w:vAnchor="page" w:hAnchor="margin" w:x="-714" w:y="861"/>
                    <w:numPr>
                      <w:ilvl w:val="0"/>
                      <w:numId w:val="3"/>
                    </w:numPr>
                    <w:rPr>
                      <w:sz w:val="24"/>
                      <w:szCs w:val="32"/>
                    </w:rPr>
                  </w:pPr>
                  <w:r w:rsidRPr="007F0D67">
                    <w:rPr>
                      <w:sz w:val="24"/>
                      <w:szCs w:val="32"/>
                    </w:rPr>
                    <w:t>Self-motivation</w:t>
                  </w:r>
                </w:p>
                <w:p w14:paraId="29BF17FB" w14:textId="77777777" w:rsidR="007F0D67" w:rsidRDefault="007F0D67" w:rsidP="00D21072">
                  <w:pPr>
                    <w:pStyle w:val="ListParagraph"/>
                    <w:framePr w:hSpace="180" w:wrap="around" w:vAnchor="page" w:hAnchor="margin" w:x="-714" w:y="861"/>
                    <w:numPr>
                      <w:ilvl w:val="0"/>
                      <w:numId w:val="3"/>
                    </w:numPr>
                    <w:rPr>
                      <w:sz w:val="24"/>
                      <w:szCs w:val="32"/>
                    </w:rPr>
                  </w:pPr>
                  <w:r w:rsidRPr="007F0D67">
                    <w:rPr>
                      <w:sz w:val="24"/>
                      <w:szCs w:val="32"/>
                    </w:rPr>
                    <w:t>Independent</w:t>
                  </w:r>
                </w:p>
                <w:p w14:paraId="2388819C" w14:textId="7140D74A" w:rsidR="007F0D67" w:rsidRPr="007F0D67" w:rsidRDefault="007F0D67" w:rsidP="00D21072">
                  <w:pPr>
                    <w:pStyle w:val="ListParagraph"/>
                    <w:framePr w:hSpace="180" w:wrap="around" w:vAnchor="page" w:hAnchor="margin" w:x="-714" w:y="861"/>
                    <w:rPr>
                      <w:sz w:val="24"/>
                      <w:szCs w:val="32"/>
                    </w:rPr>
                  </w:pPr>
                </w:p>
              </w:tc>
              <w:tc>
                <w:tcPr>
                  <w:tcW w:w="31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C5A5CD" w14:textId="77777777" w:rsidR="007F0D67" w:rsidRDefault="007F0D67" w:rsidP="00D21072">
                  <w:pPr>
                    <w:pStyle w:val="ListParagraph"/>
                    <w:framePr w:hSpace="180" w:wrap="around" w:vAnchor="page" w:hAnchor="margin" w:x="-714" w:y="861"/>
                    <w:numPr>
                      <w:ilvl w:val="0"/>
                      <w:numId w:val="3"/>
                    </w:numPr>
                    <w:rPr>
                      <w:sz w:val="24"/>
                      <w:szCs w:val="32"/>
                    </w:rPr>
                  </w:pPr>
                  <w:r w:rsidRPr="007F0D67">
                    <w:rPr>
                      <w:sz w:val="24"/>
                      <w:szCs w:val="32"/>
                    </w:rPr>
                    <w:t>Creativity</w:t>
                  </w:r>
                </w:p>
                <w:p w14:paraId="5A76615E" w14:textId="77777777" w:rsidR="007F0D67" w:rsidRDefault="007F0D67" w:rsidP="00D21072">
                  <w:pPr>
                    <w:pStyle w:val="ListParagraph"/>
                    <w:framePr w:hSpace="180" w:wrap="around" w:vAnchor="page" w:hAnchor="margin" w:x="-714" w:y="861"/>
                    <w:numPr>
                      <w:ilvl w:val="0"/>
                      <w:numId w:val="3"/>
                    </w:numPr>
                    <w:rPr>
                      <w:sz w:val="24"/>
                      <w:szCs w:val="32"/>
                    </w:rPr>
                  </w:pPr>
                  <w:r w:rsidRPr="007F0D67">
                    <w:rPr>
                      <w:sz w:val="24"/>
                      <w:szCs w:val="32"/>
                    </w:rPr>
                    <w:t>Attention to Detail</w:t>
                  </w:r>
                </w:p>
                <w:p w14:paraId="0A824053" w14:textId="77777777" w:rsidR="007F0D67" w:rsidRPr="007F0D67" w:rsidRDefault="007F0D67" w:rsidP="00D21072">
                  <w:pPr>
                    <w:pStyle w:val="ListParagraph"/>
                    <w:framePr w:hSpace="180" w:wrap="around" w:vAnchor="page" w:hAnchor="margin" w:x="-714" w:y="861"/>
                    <w:numPr>
                      <w:ilvl w:val="0"/>
                      <w:numId w:val="3"/>
                    </w:numPr>
                    <w:rPr>
                      <w:sz w:val="24"/>
                      <w:szCs w:val="32"/>
                    </w:rPr>
                  </w:pPr>
                  <w:r w:rsidRPr="007F0D67">
                    <w:rPr>
                      <w:sz w:val="24"/>
                      <w:szCs w:val="32"/>
                    </w:rPr>
                    <w:t>Team Collaboration</w:t>
                  </w:r>
                </w:p>
                <w:p w14:paraId="2F56ABE8" w14:textId="3FC8CF4D" w:rsidR="007F0D67" w:rsidRPr="007F0D67" w:rsidRDefault="007F0D67" w:rsidP="00D21072">
                  <w:pPr>
                    <w:pStyle w:val="ListParagraph"/>
                    <w:framePr w:hSpace="180" w:wrap="around" w:vAnchor="page" w:hAnchor="margin" w:x="-714" w:y="861"/>
                    <w:rPr>
                      <w:sz w:val="24"/>
                      <w:szCs w:val="32"/>
                    </w:rPr>
                  </w:pPr>
                </w:p>
              </w:tc>
            </w:tr>
          </w:tbl>
          <w:p w14:paraId="10713285" w14:textId="77777777" w:rsidR="007F0D67" w:rsidRPr="007F0D67" w:rsidRDefault="007F0D67" w:rsidP="00844FA7">
            <w:pPr>
              <w:rPr>
                <w:b/>
                <w:bCs/>
                <w:sz w:val="24"/>
                <w:szCs w:val="32"/>
              </w:rPr>
            </w:pPr>
          </w:p>
          <w:p w14:paraId="79639CFE" w14:textId="4080D488" w:rsidR="00844FA7" w:rsidRPr="007F0D67" w:rsidRDefault="00844FA7" w:rsidP="007F0D67">
            <w:pPr>
              <w:pStyle w:val="ListParagraph"/>
              <w:rPr>
                <w:sz w:val="24"/>
                <w:szCs w:val="32"/>
              </w:rPr>
            </w:pPr>
          </w:p>
        </w:tc>
      </w:tr>
    </w:tbl>
    <w:p w14:paraId="0BC8C57B" w14:textId="684A3BE8" w:rsidR="0043117B" w:rsidRPr="007F0D67" w:rsidRDefault="00DF0AB5" w:rsidP="000C45FF">
      <w:pPr>
        <w:tabs>
          <w:tab w:val="left" w:pos="990"/>
        </w:tabs>
        <w:rPr>
          <w:sz w:val="24"/>
          <w:szCs w:val="32"/>
        </w:rPr>
      </w:pPr>
    </w:p>
    <w:p w14:paraId="701D033D" w14:textId="4402DC5F" w:rsidR="00BE22E2" w:rsidRPr="007F0D67" w:rsidRDefault="00BE22E2" w:rsidP="0089666D">
      <w:pPr>
        <w:rPr>
          <w:sz w:val="24"/>
          <w:szCs w:val="32"/>
        </w:rPr>
      </w:pPr>
    </w:p>
    <w:sectPr w:rsidR="00BE22E2" w:rsidRPr="007F0D67" w:rsidSect="0089666D">
      <w:head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C1ABC" w14:textId="77777777" w:rsidR="00DF0AB5" w:rsidRDefault="00DF0AB5" w:rsidP="000C45FF">
      <w:r>
        <w:separator/>
      </w:r>
    </w:p>
  </w:endnote>
  <w:endnote w:type="continuationSeparator" w:id="0">
    <w:p w14:paraId="28A2A95E" w14:textId="77777777" w:rsidR="00DF0AB5" w:rsidRDefault="00DF0AB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090C0" w14:textId="77777777" w:rsidR="00DF0AB5" w:rsidRDefault="00DF0AB5" w:rsidP="000C45FF">
      <w:r>
        <w:separator/>
      </w:r>
    </w:p>
  </w:footnote>
  <w:footnote w:type="continuationSeparator" w:id="0">
    <w:p w14:paraId="2A6D9ACD" w14:textId="77777777" w:rsidR="00DF0AB5" w:rsidRDefault="00DF0AB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88D5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6F3702C" wp14:editId="4422F6F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8" name="Graphic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C685D"/>
    <w:multiLevelType w:val="hybridMultilevel"/>
    <w:tmpl w:val="F454D9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823DC"/>
    <w:multiLevelType w:val="hybridMultilevel"/>
    <w:tmpl w:val="BB3EB3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A49FE"/>
    <w:multiLevelType w:val="hybridMultilevel"/>
    <w:tmpl w:val="C8C249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32CFC"/>
    <w:multiLevelType w:val="hybridMultilevel"/>
    <w:tmpl w:val="D19019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A3432"/>
    <w:multiLevelType w:val="hybridMultilevel"/>
    <w:tmpl w:val="2E2A49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A1"/>
    <w:rsid w:val="00036450"/>
    <w:rsid w:val="00094499"/>
    <w:rsid w:val="0009547E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D7BF3"/>
    <w:rsid w:val="001E0391"/>
    <w:rsid w:val="001E1759"/>
    <w:rsid w:val="001F1ECC"/>
    <w:rsid w:val="002400EB"/>
    <w:rsid w:val="00251E16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3D6B8A"/>
    <w:rsid w:val="004071FC"/>
    <w:rsid w:val="00445947"/>
    <w:rsid w:val="004813B3"/>
    <w:rsid w:val="00496591"/>
    <w:rsid w:val="004C63E4"/>
    <w:rsid w:val="004D3011"/>
    <w:rsid w:val="005262AC"/>
    <w:rsid w:val="005330F8"/>
    <w:rsid w:val="00534A89"/>
    <w:rsid w:val="005E39D5"/>
    <w:rsid w:val="005F3146"/>
    <w:rsid w:val="00600670"/>
    <w:rsid w:val="0062123A"/>
    <w:rsid w:val="00646E75"/>
    <w:rsid w:val="006771D0"/>
    <w:rsid w:val="00683477"/>
    <w:rsid w:val="00683818"/>
    <w:rsid w:val="00715FCB"/>
    <w:rsid w:val="00743101"/>
    <w:rsid w:val="00764C9F"/>
    <w:rsid w:val="007775E1"/>
    <w:rsid w:val="007867A0"/>
    <w:rsid w:val="007927F5"/>
    <w:rsid w:val="007F0D67"/>
    <w:rsid w:val="00802CA0"/>
    <w:rsid w:val="00844FA7"/>
    <w:rsid w:val="0089666D"/>
    <w:rsid w:val="008A792A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BC100B"/>
    <w:rsid w:val="00BE22E2"/>
    <w:rsid w:val="00C066B6"/>
    <w:rsid w:val="00C37BA1"/>
    <w:rsid w:val="00C4674C"/>
    <w:rsid w:val="00C506CF"/>
    <w:rsid w:val="00C72BED"/>
    <w:rsid w:val="00C9578B"/>
    <w:rsid w:val="00CB0055"/>
    <w:rsid w:val="00CC4FB4"/>
    <w:rsid w:val="00CD2007"/>
    <w:rsid w:val="00CF3DA1"/>
    <w:rsid w:val="00D21072"/>
    <w:rsid w:val="00D2522B"/>
    <w:rsid w:val="00D422DE"/>
    <w:rsid w:val="00D5459D"/>
    <w:rsid w:val="00DA1F4D"/>
    <w:rsid w:val="00DD172A"/>
    <w:rsid w:val="00DF0AB5"/>
    <w:rsid w:val="00E25A26"/>
    <w:rsid w:val="00E4381A"/>
    <w:rsid w:val="00E55D74"/>
    <w:rsid w:val="00F53F6C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B491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8A792A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1CADE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1481AB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1C6194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1481AB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Strong">
    <w:name w:val="Strong"/>
    <w:basedOn w:val="DefaultParagraphFont"/>
    <w:uiPriority w:val="22"/>
    <w:qFormat/>
    <w:rsid w:val="00CF3DA1"/>
    <w:rPr>
      <w:b/>
      <w:bCs/>
    </w:rPr>
  </w:style>
  <w:style w:type="paragraph" w:styleId="ListParagraph">
    <w:name w:val="List Paragraph"/>
    <w:basedOn w:val="Normal"/>
    <w:uiPriority w:val="34"/>
    <w:qFormat/>
    <w:rsid w:val="00F53F6C"/>
    <w:pPr>
      <w:ind w:left="720"/>
      <w:contextualSpacing/>
    </w:pPr>
  </w:style>
  <w:style w:type="table" w:styleId="PlainTable1">
    <w:name w:val="Plain Table 1"/>
    <w:basedOn w:val="TableNormal"/>
    <w:uiPriority w:val="41"/>
    <w:rsid w:val="00CC4FB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CD20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ruz.marceddyson.eccbscs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arrd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oen\AppData\Local\Microsoft\Office\16.0\DTS\en-US%7b8AD858D8-627A-47DA-8C9A-CCBFBFA9850C%7d\%7b663B9EF5-3370-4137-8118-D2827506A152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9DAFA440244A278E843EAD9354F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20228-F439-4224-9595-9B115C06E7DB}"/>
      </w:docPartPr>
      <w:docPartBody>
        <w:p w:rsidR="00375F12" w:rsidRDefault="00133E19" w:rsidP="00133E19">
          <w:pPr>
            <w:pStyle w:val="149DAFA440244A278E843EAD9354F8DD"/>
          </w:pPr>
          <w:r w:rsidRPr="00D5459D">
            <w:t>Profile</w:t>
          </w:r>
        </w:p>
      </w:docPartBody>
    </w:docPart>
    <w:docPart>
      <w:docPartPr>
        <w:name w:val="1F15C67F53D6453FB3359D8AD5E66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4624C-8E63-46CC-BE2D-83AF0373FCB6}"/>
      </w:docPartPr>
      <w:docPartBody>
        <w:p w:rsidR="00375F12" w:rsidRDefault="00133E19" w:rsidP="00133E19">
          <w:pPr>
            <w:pStyle w:val="1F15C67F53D6453FB3359D8AD5E66B21"/>
          </w:pPr>
          <w:r w:rsidRPr="00CB0055">
            <w:t>Contact</w:t>
          </w:r>
        </w:p>
      </w:docPartBody>
    </w:docPart>
    <w:docPart>
      <w:docPartPr>
        <w:name w:val="1665662128914F0188F3958746B22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65905-61E3-4649-A4EC-EA63A5C8DB57}"/>
      </w:docPartPr>
      <w:docPartBody>
        <w:p w:rsidR="00375F12" w:rsidRDefault="00133E19" w:rsidP="00133E19">
          <w:pPr>
            <w:pStyle w:val="1665662128914F0188F3958746B22A25"/>
          </w:pPr>
          <w:r w:rsidRPr="004D3011">
            <w:t>PHONE:</w:t>
          </w:r>
        </w:p>
      </w:docPartBody>
    </w:docPart>
    <w:docPart>
      <w:docPartPr>
        <w:name w:val="96C39F3959FB4B528E26F61049A99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FF246-B122-48D2-8CCC-E3AA94E632F3}"/>
      </w:docPartPr>
      <w:docPartBody>
        <w:p w:rsidR="00375F12" w:rsidRDefault="00133E19" w:rsidP="00133E19">
          <w:pPr>
            <w:pStyle w:val="96C39F3959FB4B528E26F61049A998E2"/>
          </w:pPr>
          <w:r w:rsidRPr="004D3011">
            <w:t>EMAIL:</w:t>
          </w:r>
        </w:p>
      </w:docPartBody>
    </w:docPart>
    <w:docPart>
      <w:docPartPr>
        <w:name w:val="0FFFDBAD64314616BA220B76437C8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9959B-03D8-4F56-94D1-3155F042AF2E}"/>
      </w:docPartPr>
      <w:docPartBody>
        <w:p w:rsidR="00375F12" w:rsidRDefault="00133E19" w:rsidP="00133E19">
          <w:pPr>
            <w:pStyle w:val="0FFFDBAD64314616BA220B76437C892E"/>
          </w:pPr>
          <w:r w:rsidRPr="00036450">
            <w:t>EDUCATION</w:t>
          </w:r>
        </w:p>
      </w:docPartBody>
    </w:docPart>
    <w:docPart>
      <w:docPartPr>
        <w:name w:val="8AE5B48EEC6E40F8B93E38276FBEB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A813E-CF05-4E2A-964B-E8D5E96868F4}"/>
      </w:docPartPr>
      <w:docPartBody>
        <w:p w:rsidR="00375F12" w:rsidRDefault="00133E19" w:rsidP="00133E19">
          <w:pPr>
            <w:pStyle w:val="8AE5B48EEC6E40F8B93E38276FBEB5B1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19"/>
    <w:rsid w:val="00110DF0"/>
    <w:rsid w:val="00133E19"/>
    <w:rsid w:val="002238CB"/>
    <w:rsid w:val="00375F12"/>
    <w:rsid w:val="00480564"/>
    <w:rsid w:val="00677CD7"/>
    <w:rsid w:val="00F9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33E19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3E1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149DAFA440244A278E843EAD9354F8DD">
    <w:name w:val="149DAFA440244A278E843EAD9354F8DD"/>
    <w:rsid w:val="00133E19"/>
  </w:style>
  <w:style w:type="paragraph" w:customStyle="1" w:styleId="1F15C67F53D6453FB3359D8AD5E66B21">
    <w:name w:val="1F15C67F53D6453FB3359D8AD5E66B21"/>
    <w:rsid w:val="00133E19"/>
  </w:style>
  <w:style w:type="paragraph" w:customStyle="1" w:styleId="1665662128914F0188F3958746B22A25">
    <w:name w:val="1665662128914F0188F3958746B22A25"/>
    <w:rsid w:val="00133E19"/>
  </w:style>
  <w:style w:type="paragraph" w:customStyle="1" w:styleId="96C39F3959FB4B528E26F61049A998E2">
    <w:name w:val="96C39F3959FB4B528E26F61049A998E2"/>
    <w:rsid w:val="00133E19"/>
  </w:style>
  <w:style w:type="paragraph" w:customStyle="1" w:styleId="0FFFDBAD64314616BA220B76437C892E">
    <w:name w:val="0FFFDBAD64314616BA220B76437C892E"/>
    <w:rsid w:val="00133E19"/>
  </w:style>
  <w:style w:type="paragraph" w:customStyle="1" w:styleId="8AE5B48EEC6E40F8B93E38276FBEB5B1">
    <w:name w:val="8AE5B48EEC6E40F8B93E38276FBEB5B1"/>
    <w:rsid w:val="00133E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4CC53-F651-47FF-9DF8-8046FAE64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{663B9EF5-3370-4137-8118-D2827506A152}tf00546271_win32</Template>
  <TotalTime>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2024-07-31T09:36:00Z</dcterms:created>
  <dcterms:modified xsi:type="dcterms:W3CDTF">2024-09-02T03:25:00Z</dcterms:modified>
</cp:coreProperties>
</file>